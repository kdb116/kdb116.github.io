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FC0E648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250D7BC3E0012E4BA721E8F28F25DD7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5871A4CB" w14:textId="5ED22E29" w:rsidR="00B93310" w:rsidRPr="005152F2" w:rsidRDefault="00F96E16" w:rsidP="003856C9">
                <w:pPr>
                  <w:pStyle w:val="Heading1"/>
                </w:pPr>
                <w:r>
                  <w:t>KAt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1CAB9B8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ACBEF6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C317C47" wp14:editId="51797ADF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4BFDB2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C86D68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E7A7FD4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C3FF60A68324B14E9C269B02291B4B4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26137A8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BE11C9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C6B9700" wp14:editId="068CBA9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EA96DE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BEC318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44FFEBB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8540A16263FF9048B63E4ECAA21C96B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480A542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F353A4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DFC3D1" wp14:editId="26681E4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21861A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BB5E44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F4BD84D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0F9011D001125044BB7D0CFFEDD522E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282B70D5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C035D9E" w14:textId="77777777" w:rsidR="00441EB9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D53D5EA8607F7248A92A3BA646F3AF0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7A67510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5946D94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34B2607EAE51C4DAE518AC68B300A4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4A3C8435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35DDB6B" wp14:editId="42B73AA3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8E5A2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EA8BD00" w14:textId="77777777" w:rsidR="005A7E57" w:rsidRDefault="000000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B078C02B0A50444D9B90992369C2F56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595196BC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89BB9C7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AFB2A198896B2F4DB369C95E171F518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3932F17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5163D9" wp14:editId="6F702D22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739480B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6A3CA716B143A045B656CD660D411B75"/>
                    </w:placeholder>
                    <w:temporary/>
                    <w:showingPlcHdr/>
                    <w15:appearance w15:val="hidden"/>
                  </w:sdtPr>
                  <w:sdtContent>
                    <w:p w14:paraId="72664AD4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2A107D8B" w14:textId="77777777" w:rsidR="00B93310" w:rsidRPr="005152F2" w:rsidRDefault="00B93310" w:rsidP="003856C9"/>
        </w:tc>
        <w:tc>
          <w:tcPr>
            <w:tcW w:w="723" w:type="dxa"/>
          </w:tcPr>
          <w:p w14:paraId="55AD0FC4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4C7A0F2B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B42BCF9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078A7A2D3C14A46AC7D4205B52FB14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7A589670" w14:textId="77777777" w:rsidR="008F6337" w:rsidRPr="0043426C" w:rsidRDefault="0000000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B29E0FBF6A17B44B8A80FEEDC2FE39B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33903BCD" w14:textId="77777777" w:rsidR="008F6337" w:rsidRPr="005152F2" w:rsidRDefault="00000000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D3A7A4665D901E468C69E7C0FFBBDB7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829FF3F12797204CA78ADB9FF026562F"/>
                    </w:placeholder>
                    <w:temporary/>
                    <w:showingPlcHdr/>
                    <w15:appearance w15:val="hidden"/>
                  </w:sdtPr>
                  <w:sdtContent>
                    <w:p w14:paraId="3F52FDB7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694BB6042A9E1F4496267EEC33862BAB"/>
                    </w:placeholder>
                    <w:temporary/>
                    <w:showingPlcHdr/>
                    <w15:appearance w15:val="hidden"/>
                  </w:sdtPr>
                  <w:sdtContent>
                    <w:p w14:paraId="6DDC31F1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9A132C79B9D59D44B570BC7F615570D5"/>
                    </w:placeholder>
                    <w:temporary/>
                    <w:showingPlcHdr/>
                    <w15:appearance w15:val="hidden"/>
                  </w:sdtPr>
                  <w:sdtContent>
                    <w:p w14:paraId="3374C9F0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CA353F3445797D4FACF071E4D4F46FE9"/>
                    </w:placeholder>
                    <w:temporary/>
                    <w:showingPlcHdr/>
                    <w15:appearance w15:val="hidden"/>
                  </w:sdtPr>
                  <w:sdtContent>
                    <w:p w14:paraId="2273B882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00751E3A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A4CA74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3D8F8F2F1D921459C7BEA50EBDCC2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41E2D7D8A3C79242A30880D81071ABC0"/>
                    </w:placeholder>
                    <w:temporary/>
                    <w:showingPlcHdr/>
                    <w15:appearance w15:val="hidden"/>
                  </w:sdtPr>
                  <w:sdtContent>
                    <w:p w14:paraId="29F771D9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AAD9679A71BE394B938408CCBCC83317"/>
                    </w:placeholder>
                    <w:temporary/>
                    <w:showingPlcHdr/>
                    <w15:appearance w15:val="hidden"/>
                  </w:sdtPr>
                  <w:sdtContent>
                    <w:p w14:paraId="14D76408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26254FDA" w14:textId="77777777" w:rsidR="008F6337" w:rsidRDefault="0000000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C036CD56DFC88B46B223356BF846FEE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5777796C" w14:textId="77777777" w:rsidTr="00B85871">
              <w:tc>
                <w:tcPr>
                  <w:tcW w:w="5191" w:type="dxa"/>
                </w:tcPr>
                <w:p w14:paraId="28153F7F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6577A935320684FB3BE3C121F7D84F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055F25EED432174DB1A8FE55610D1055"/>
                    </w:placeholder>
                    <w:temporary/>
                    <w:showingPlcHdr/>
                    <w15:appearance w15:val="hidden"/>
                  </w:sdtPr>
                  <w:sdtContent>
                    <w:p w14:paraId="5231B19B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1D7A1694" w14:textId="77777777" w:rsidR="008F6337" w:rsidRPr="005152F2" w:rsidRDefault="008F6337" w:rsidP="003856C9"/>
        </w:tc>
      </w:tr>
    </w:tbl>
    <w:p w14:paraId="564F530A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1B30" w14:textId="77777777" w:rsidR="00194F62" w:rsidRDefault="00194F62" w:rsidP="003856C9">
      <w:pPr>
        <w:spacing w:after="0" w:line="240" w:lineRule="auto"/>
      </w:pPr>
      <w:r>
        <w:separator/>
      </w:r>
    </w:p>
  </w:endnote>
  <w:endnote w:type="continuationSeparator" w:id="0">
    <w:p w14:paraId="38E3D826" w14:textId="77777777" w:rsidR="00194F62" w:rsidRDefault="00194F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C4AC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A0F042B" wp14:editId="4D1FA52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D69C7C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21D4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0031BB" wp14:editId="0080CD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BB57F4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0DCF" w14:textId="77777777" w:rsidR="00194F62" w:rsidRDefault="00194F62" w:rsidP="003856C9">
      <w:pPr>
        <w:spacing w:after="0" w:line="240" w:lineRule="auto"/>
      </w:pPr>
      <w:r>
        <w:separator/>
      </w:r>
    </w:p>
  </w:footnote>
  <w:footnote w:type="continuationSeparator" w:id="0">
    <w:p w14:paraId="1A8561D3" w14:textId="77777777" w:rsidR="00194F62" w:rsidRDefault="00194F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B90D7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40137EC" wp14:editId="1DCB44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CC3C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6D4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20FF0EE" wp14:editId="489ACEE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22BD2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16"/>
    <w:rsid w:val="00052BE1"/>
    <w:rsid w:val="0007412A"/>
    <w:rsid w:val="0010199E"/>
    <w:rsid w:val="001765FE"/>
    <w:rsid w:val="00194F62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96E16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248E"/>
  <w15:chartTrackingRefBased/>
  <w15:docId w15:val="{67FE9DF1-77FA-9948-B26D-E8B3DCD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imberlybates/Library/Containers/com.microsoft.Word/Data/Library/Application%20Support/Microsoft/Office/16.0/DTS/en-US%7bB1260276-F39E-C247-8A60-366D151470CF%7d/%7bC59B46CB-3E4C-414E-8D93-09B6F39810B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D7BC3E0012E4BA721E8F28F25D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9263-DF02-9B40-B346-BB75F25BB57D}"/>
      </w:docPartPr>
      <w:docPartBody>
        <w:p w:rsidR="00000000" w:rsidRDefault="00000000">
          <w:pPr>
            <w:pStyle w:val="250D7BC3E0012E4BA721E8F28F25DD74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C3FF60A68324B14E9C269B02291B4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1F403-9950-A348-8FCB-FC1EAFB6D1BF}"/>
      </w:docPartPr>
      <w:docPartBody>
        <w:p w:rsidR="00000000" w:rsidRDefault="00000000">
          <w:pPr>
            <w:pStyle w:val="C3FF60A68324B14E9C269B02291B4B45"/>
          </w:pPr>
          <w:r w:rsidRPr="005152F2">
            <w:t>Email</w:t>
          </w:r>
        </w:p>
      </w:docPartBody>
    </w:docPart>
    <w:docPart>
      <w:docPartPr>
        <w:name w:val="8540A16263FF9048B63E4ECAA21C9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6751-C580-9A40-B526-B7EC77D18C1D}"/>
      </w:docPartPr>
      <w:docPartBody>
        <w:p w:rsidR="00000000" w:rsidRDefault="00000000">
          <w:pPr>
            <w:pStyle w:val="8540A16263FF9048B63E4ECAA21C96BE"/>
          </w:pPr>
          <w:r w:rsidRPr="005152F2">
            <w:t>Telephone</w:t>
          </w:r>
        </w:p>
      </w:docPartBody>
    </w:docPart>
    <w:docPart>
      <w:docPartPr>
        <w:name w:val="0F9011D001125044BB7D0CFFEDD52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2A082-EAC9-234D-8B86-23B1F2670CD0}"/>
      </w:docPartPr>
      <w:docPartBody>
        <w:p w:rsidR="00000000" w:rsidRDefault="00000000">
          <w:pPr>
            <w:pStyle w:val="0F9011D001125044BB7D0CFFEDD522EF"/>
          </w:pPr>
          <w:r w:rsidRPr="003053D9">
            <w:t>LinkedIn URL</w:t>
          </w:r>
        </w:p>
      </w:docPartBody>
    </w:docPart>
    <w:docPart>
      <w:docPartPr>
        <w:name w:val="D53D5EA8607F7248A92A3BA646F3A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563F0-C9DF-824F-85DD-D7C4358D88C1}"/>
      </w:docPartPr>
      <w:docPartBody>
        <w:p w:rsidR="00000000" w:rsidRDefault="00000000">
          <w:pPr>
            <w:pStyle w:val="D53D5EA8607F7248A92A3BA646F3AF01"/>
          </w:pPr>
          <w:r w:rsidRPr="005152F2">
            <w:t>Link to other online properties: Portfolio/Website/Blog</w:t>
          </w:r>
        </w:p>
      </w:docPartBody>
    </w:docPart>
    <w:docPart>
      <w:docPartPr>
        <w:name w:val="334B2607EAE51C4DAE518AC68B300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859DA-007F-F247-B6CB-F6D0C580B23F}"/>
      </w:docPartPr>
      <w:docPartBody>
        <w:p w:rsidR="00000000" w:rsidRDefault="00000000">
          <w:pPr>
            <w:pStyle w:val="334B2607EAE51C4DAE518AC68B300A44"/>
          </w:pPr>
          <w:r>
            <w:t>Objective</w:t>
          </w:r>
        </w:p>
      </w:docPartBody>
    </w:docPart>
    <w:docPart>
      <w:docPartPr>
        <w:name w:val="B078C02B0A50444D9B90992369C2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B0EF-F64D-F24A-B403-D3EF01C8F6DE}"/>
      </w:docPartPr>
      <w:docPartBody>
        <w:p w:rsidR="00000000" w:rsidRDefault="00000000">
          <w:pPr>
            <w:pStyle w:val="B078C02B0A50444D9B90992369C2F56C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AFB2A198896B2F4DB369C95E171F5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3CCC-F3CD-1748-B670-8F435F840417}"/>
      </w:docPartPr>
      <w:docPartBody>
        <w:p w:rsidR="00000000" w:rsidRDefault="00000000">
          <w:pPr>
            <w:pStyle w:val="AFB2A198896B2F4DB369C95E171F518C"/>
          </w:pPr>
          <w:r>
            <w:t>Skills</w:t>
          </w:r>
        </w:p>
      </w:docPartBody>
    </w:docPart>
    <w:docPart>
      <w:docPartPr>
        <w:name w:val="6A3CA716B143A045B656CD660D41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8DAF0-58FA-2A4E-8BE4-5FB746BEF7E3}"/>
      </w:docPartPr>
      <w:docPartBody>
        <w:p w:rsidR="00000000" w:rsidRDefault="00000000">
          <w:pPr>
            <w:pStyle w:val="6A3CA716B143A045B656CD660D411B75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078A7A2D3C14A46AC7D4205B52FB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FF8C0-1D30-FE4C-9C3E-6B8391A10913}"/>
      </w:docPartPr>
      <w:docPartBody>
        <w:p w:rsidR="00000000" w:rsidRDefault="00000000">
          <w:pPr>
            <w:pStyle w:val="B078A7A2D3C14A46AC7D4205B52FB14B"/>
          </w:pPr>
          <w:r w:rsidRPr="005152F2">
            <w:t>Experience</w:t>
          </w:r>
        </w:p>
      </w:docPartBody>
    </w:docPart>
    <w:docPart>
      <w:docPartPr>
        <w:name w:val="B29E0FBF6A17B44B8A80FEEDC2FE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F5F7-5EB3-4147-9C58-48672E3C6EA8}"/>
      </w:docPartPr>
      <w:docPartBody>
        <w:p w:rsidR="00000000" w:rsidRDefault="00000000">
          <w:pPr>
            <w:pStyle w:val="B29E0FBF6A17B44B8A80FEEDC2FE39B5"/>
          </w:pPr>
          <w:r w:rsidRPr="0043426C">
            <w:t>Job Title/Company</w:t>
          </w:r>
        </w:p>
      </w:docPartBody>
    </w:docPart>
    <w:docPart>
      <w:docPartPr>
        <w:name w:val="D3A7A4665D901E468C69E7C0FFBBD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25FF5-4C1A-6940-BF5F-32A866AC065B}"/>
      </w:docPartPr>
      <w:docPartBody>
        <w:p w:rsidR="00000000" w:rsidRDefault="00000000">
          <w:pPr>
            <w:pStyle w:val="D3A7A4665D901E468C69E7C0FFBBDB7D"/>
          </w:pPr>
          <w:r>
            <w:t>Dates From – To</w:t>
          </w:r>
        </w:p>
      </w:docPartBody>
    </w:docPart>
    <w:docPart>
      <w:docPartPr>
        <w:name w:val="829FF3F12797204CA78ADB9FF0265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569DD-D04C-D34F-BDF2-9D49458FC13F}"/>
      </w:docPartPr>
      <w:docPartBody>
        <w:p w:rsidR="00000000" w:rsidRDefault="00000000">
          <w:pPr>
            <w:pStyle w:val="829FF3F12797204CA78ADB9FF026562F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694BB6042A9E1F4496267EEC33862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5464F-56E6-984E-BF18-17B9E7E540AB}"/>
      </w:docPartPr>
      <w:docPartBody>
        <w:p w:rsidR="00000000" w:rsidRDefault="00000000">
          <w:pPr>
            <w:pStyle w:val="694BB6042A9E1F4496267EEC33862BAB"/>
          </w:pPr>
          <w:r w:rsidRPr="0043426C">
            <w:t>Job Title/Company</w:t>
          </w:r>
        </w:p>
      </w:docPartBody>
    </w:docPart>
    <w:docPart>
      <w:docPartPr>
        <w:name w:val="9A132C79B9D59D44B570BC7F6155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CF576-CE51-2845-AFE8-32A2494B9AFF}"/>
      </w:docPartPr>
      <w:docPartBody>
        <w:p w:rsidR="00000000" w:rsidRDefault="00000000">
          <w:pPr>
            <w:pStyle w:val="9A132C79B9D59D44B570BC7F615570D5"/>
          </w:pPr>
          <w:r>
            <w:t>Dates From – To</w:t>
          </w:r>
        </w:p>
      </w:docPartBody>
    </w:docPart>
    <w:docPart>
      <w:docPartPr>
        <w:name w:val="CA353F3445797D4FACF071E4D4F4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E18F1-CD31-5542-B1B3-120EEE79F2FE}"/>
      </w:docPartPr>
      <w:docPartBody>
        <w:p w:rsidR="00000000" w:rsidRDefault="00000000">
          <w:pPr>
            <w:pStyle w:val="CA353F3445797D4FACF071E4D4F46FE9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63D8F8F2F1D921459C7BEA50EBDCC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06022-88B9-B14C-9068-5E99A553AC18}"/>
      </w:docPartPr>
      <w:docPartBody>
        <w:p w:rsidR="00000000" w:rsidRDefault="00000000">
          <w:pPr>
            <w:pStyle w:val="63D8F8F2F1D921459C7BEA50EBDCC2F1"/>
          </w:pPr>
          <w:r w:rsidRPr="005152F2">
            <w:t>Education</w:t>
          </w:r>
        </w:p>
      </w:docPartBody>
    </w:docPart>
    <w:docPart>
      <w:docPartPr>
        <w:name w:val="41E2D7D8A3C79242A30880D81071A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E98C7-24BD-4844-A289-D1932D950AA4}"/>
      </w:docPartPr>
      <w:docPartBody>
        <w:p w:rsidR="00000000" w:rsidRDefault="00000000">
          <w:pPr>
            <w:pStyle w:val="41E2D7D8A3C79242A30880D81071ABC0"/>
          </w:pPr>
          <w:r w:rsidRPr="0043426C">
            <w:t>Degree / Date Earned</w:t>
          </w:r>
        </w:p>
      </w:docPartBody>
    </w:docPart>
    <w:docPart>
      <w:docPartPr>
        <w:name w:val="AAD9679A71BE394B938408CCBCC8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BE7D1-765B-604A-B809-874D2022A52A}"/>
      </w:docPartPr>
      <w:docPartBody>
        <w:p w:rsidR="00000000" w:rsidRDefault="00000000">
          <w:pPr>
            <w:pStyle w:val="AAD9679A71BE394B938408CCBCC83317"/>
          </w:pPr>
          <w:r w:rsidRPr="005152F2">
            <w:t>School</w:t>
          </w:r>
        </w:p>
      </w:docPartBody>
    </w:docPart>
    <w:docPart>
      <w:docPartPr>
        <w:name w:val="C036CD56DFC88B46B223356BF846F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59114-A238-234D-9454-E76B7E2A27D8}"/>
      </w:docPartPr>
      <w:docPartBody>
        <w:p w:rsidR="00000000" w:rsidRDefault="00000000">
          <w:pPr>
            <w:pStyle w:val="C036CD56DFC88B46B223356BF846FEEE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36577A935320684FB3BE3C121F7D8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2BC8A-BF8F-7947-8902-9788BC4A7147}"/>
      </w:docPartPr>
      <w:docPartBody>
        <w:p w:rsidR="00000000" w:rsidRDefault="00000000">
          <w:pPr>
            <w:pStyle w:val="36577A935320684FB3BE3C121F7D84F7"/>
          </w:pPr>
          <w:r w:rsidRPr="005152F2">
            <w:t>Volunteer Experience or Leadership</w:t>
          </w:r>
        </w:p>
      </w:docPartBody>
    </w:docPart>
    <w:docPart>
      <w:docPartPr>
        <w:name w:val="055F25EED432174DB1A8FE55610D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2CAF0-8B30-F844-8C2E-9090EB0FC758}"/>
      </w:docPartPr>
      <w:docPartBody>
        <w:p w:rsidR="00000000" w:rsidRDefault="00000000">
          <w:pPr>
            <w:pStyle w:val="055F25EED432174DB1A8FE55610D1055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FD"/>
    <w:rsid w:val="00E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D7BC3E0012E4BA721E8F28F25DD74">
    <w:name w:val="250D7BC3E0012E4BA721E8F28F25DD74"/>
  </w:style>
  <w:style w:type="paragraph" w:customStyle="1" w:styleId="C3FF60A68324B14E9C269B02291B4B45">
    <w:name w:val="C3FF60A68324B14E9C269B02291B4B45"/>
  </w:style>
  <w:style w:type="paragraph" w:customStyle="1" w:styleId="8540A16263FF9048B63E4ECAA21C96BE">
    <w:name w:val="8540A16263FF9048B63E4ECAA21C96BE"/>
  </w:style>
  <w:style w:type="paragraph" w:customStyle="1" w:styleId="0F9011D001125044BB7D0CFFEDD522EF">
    <w:name w:val="0F9011D001125044BB7D0CFFEDD522EF"/>
  </w:style>
  <w:style w:type="paragraph" w:customStyle="1" w:styleId="D53D5EA8607F7248A92A3BA646F3AF01">
    <w:name w:val="D53D5EA8607F7248A92A3BA646F3AF01"/>
  </w:style>
  <w:style w:type="paragraph" w:customStyle="1" w:styleId="334B2607EAE51C4DAE518AC68B300A44">
    <w:name w:val="334B2607EAE51C4DAE518AC68B300A44"/>
  </w:style>
  <w:style w:type="paragraph" w:customStyle="1" w:styleId="B078C02B0A50444D9B90992369C2F56C">
    <w:name w:val="B078C02B0A50444D9B90992369C2F56C"/>
  </w:style>
  <w:style w:type="paragraph" w:customStyle="1" w:styleId="AFB2A198896B2F4DB369C95E171F518C">
    <w:name w:val="AFB2A198896B2F4DB369C95E171F518C"/>
  </w:style>
  <w:style w:type="paragraph" w:customStyle="1" w:styleId="6A3CA716B143A045B656CD660D411B75">
    <w:name w:val="6A3CA716B143A045B656CD660D411B75"/>
  </w:style>
  <w:style w:type="paragraph" w:customStyle="1" w:styleId="B078A7A2D3C14A46AC7D4205B52FB14B">
    <w:name w:val="B078A7A2D3C14A46AC7D4205B52FB14B"/>
  </w:style>
  <w:style w:type="paragraph" w:customStyle="1" w:styleId="B29E0FBF6A17B44B8A80FEEDC2FE39B5">
    <w:name w:val="B29E0FBF6A17B44B8A80FEEDC2FE39B5"/>
  </w:style>
  <w:style w:type="paragraph" w:customStyle="1" w:styleId="D3A7A4665D901E468C69E7C0FFBBDB7D">
    <w:name w:val="D3A7A4665D901E468C69E7C0FFBBDB7D"/>
  </w:style>
  <w:style w:type="paragraph" w:customStyle="1" w:styleId="829FF3F12797204CA78ADB9FF026562F">
    <w:name w:val="829FF3F12797204CA78ADB9FF026562F"/>
  </w:style>
  <w:style w:type="paragraph" w:customStyle="1" w:styleId="694BB6042A9E1F4496267EEC33862BAB">
    <w:name w:val="694BB6042A9E1F4496267EEC33862BAB"/>
  </w:style>
  <w:style w:type="paragraph" w:customStyle="1" w:styleId="9A132C79B9D59D44B570BC7F615570D5">
    <w:name w:val="9A132C79B9D59D44B570BC7F615570D5"/>
  </w:style>
  <w:style w:type="paragraph" w:customStyle="1" w:styleId="CA353F3445797D4FACF071E4D4F46FE9">
    <w:name w:val="CA353F3445797D4FACF071E4D4F46FE9"/>
  </w:style>
  <w:style w:type="paragraph" w:customStyle="1" w:styleId="63D8F8F2F1D921459C7BEA50EBDCC2F1">
    <w:name w:val="63D8F8F2F1D921459C7BEA50EBDCC2F1"/>
  </w:style>
  <w:style w:type="paragraph" w:customStyle="1" w:styleId="41E2D7D8A3C79242A30880D81071ABC0">
    <w:name w:val="41E2D7D8A3C79242A30880D81071ABC0"/>
  </w:style>
  <w:style w:type="paragraph" w:customStyle="1" w:styleId="AAD9679A71BE394B938408CCBCC83317">
    <w:name w:val="AAD9679A71BE394B938408CCBCC83317"/>
  </w:style>
  <w:style w:type="paragraph" w:customStyle="1" w:styleId="C036CD56DFC88B46B223356BF846FEEE">
    <w:name w:val="C036CD56DFC88B46B223356BF846FEEE"/>
  </w:style>
  <w:style w:type="paragraph" w:customStyle="1" w:styleId="36577A935320684FB3BE3C121F7D84F7">
    <w:name w:val="36577A935320684FB3BE3C121F7D84F7"/>
  </w:style>
  <w:style w:type="paragraph" w:customStyle="1" w:styleId="055F25EED432174DB1A8FE55610D1055">
    <w:name w:val="055F25EED432174DB1A8FE55610D1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Bates, Kimberly</cp:lastModifiedBy>
  <cp:revision>1</cp:revision>
  <dcterms:created xsi:type="dcterms:W3CDTF">2023-08-31T20:40:00Z</dcterms:created>
  <dcterms:modified xsi:type="dcterms:W3CDTF">2023-08-31T20:40:00Z</dcterms:modified>
</cp:coreProperties>
</file>